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51" w:rsidRDefault="00266051">
      <w:r>
        <w:t xml:space="preserve">Nombre: </w:t>
      </w:r>
      <w:r w:rsidR="002F11C1">
        <w:t>&lt;&lt;nombre&gt;&gt;</w:t>
      </w:r>
    </w:p>
    <w:p w:rsidR="00266051" w:rsidRDefault="00266051">
      <w:r>
        <w:t xml:space="preserve">Apellido Paterno: </w:t>
      </w:r>
      <w:r w:rsidR="002F11C1">
        <w:t>&lt;&lt;</w:t>
      </w:r>
      <w:proofErr w:type="spellStart"/>
      <w:r w:rsidR="002F11C1">
        <w:t>apellidoPaterno</w:t>
      </w:r>
      <w:proofErr w:type="spellEnd"/>
      <w:r w:rsidR="002F11C1">
        <w:t>&gt;&gt;</w:t>
      </w:r>
    </w:p>
    <w:p w:rsidR="00266051" w:rsidRDefault="00266051">
      <w:r>
        <w:t xml:space="preserve">Apellido Materno: </w:t>
      </w:r>
      <w:r w:rsidR="002F11C1">
        <w:t>&lt;&lt;</w:t>
      </w:r>
      <w:proofErr w:type="spellStart"/>
      <w:r w:rsidR="002F11C1">
        <w:t>apellidoMaterno</w:t>
      </w:r>
      <w:proofErr w:type="spellEnd"/>
      <w:r w:rsidR="002F11C1">
        <w:t>&gt;&gt;</w:t>
      </w:r>
    </w:p>
    <w:p w:rsidR="00266051" w:rsidRDefault="00266051">
      <w:r>
        <w:t xml:space="preserve">Edad: </w:t>
      </w:r>
      <w:r w:rsidR="002F11C1">
        <w:t>&lt;&lt;edad&gt;&gt;</w:t>
      </w:r>
    </w:p>
    <w:p w:rsidR="0066095B" w:rsidRDefault="0066095B">
      <w:r>
        <w:t>Id: &lt;&lt;id&gt;&gt;</w:t>
      </w:r>
    </w:p>
    <w:p w:rsidR="0066095B" w:rsidRDefault="0066095B">
      <w:r>
        <w:t>Calle y número: &lt;&lt;calle&gt;&gt;</w:t>
      </w:r>
    </w:p>
    <w:p w:rsidR="0066095B" w:rsidRDefault="0066095B">
      <w:r>
        <w:t>Colonia: &lt;&lt;colonia&gt;&gt;</w:t>
      </w:r>
    </w:p>
    <w:p w:rsidR="0066095B" w:rsidRDefault="0066095B">
      <w:r>
        <w:t>Municipio: &lt;&lt;municipio&gt;&gt;</w:t>
      </w:r>
    </w:p>
    <w:p w:rsidR="0066095B" w:rsidRDefault="0066095B">
      <w:r>
        <w:t>Estado: Colima</w:t>
      </w:r>
    </w:p>
    <w:p w:rsidR="0066095B" w:rsidRDefault="0066095B">
      <w:r>
        <w:t>Licencia: &lt;&lt;licencia&gt;&gt;</w:t>
      </w:r>
    </w:p>
    <w:p w:rsidR="0066095B" w:rsidRDefault="0066095B">
      <w:r>
        <w:t>Vigencia Inicio: &lt;&lt;</w:t>
      </w:r>
      <w:proofErr w:type="spellStart"/>
      <w:r>
        <w:t>fechaIni</w:t>
      </w:r>
      <w:proofErr w:type="spellEnd"/>
      <w:r>
        <w:t>&gt;&gt;</w:t>
      </w:r>
    </w:p>
    <w:p w:rsidR="0066095B" w:rsidRDefault="0066095B">
      <w:pPr>
        <w:rPr>
          <w:u w:val="single"/>
        </w:rPr>
      </w:pPr>
      <w:r>
        <w:rPr>
          <w:u w:val="single"/>
        </w:rPr>
        <w:t>Vigencia Final: &lt;&lt;</w:t>
      </w:r>
      <w:proofErr w:type="spellStart"/>
      <w:r>
        <w:rPr>
          <w:u w:val="single"/>
        </w:rPr>
        <w:t>fechaFin</w:t>
      </w:r>
      <w:proofErr w:type="spellEnd"/>
      <w:r>
        <w:rPr>
          <w:u w:val="single"/>
        </w:rPr>
        <w:t>&gt;&gt;</w:t>
      </w:r>
    </w:p>
    <w:p w:rsidR="0066095B" w:rsidRPr="002F11C1" w:rsidRDefault="0066095B">
      <w:pPr>
        <w:rPr>
          <w:u w:val="single"/>
        </w:rPr>
      </w:pPr>
      <w:r>
        <w:rPr>
          <w:u w:val="single"/>
        </w:rPr>
        <w:t>Fecha_ &lt;&lt;fecha&gt;&gt;</w:t>
      </w:r>
      <w:bookmarkStart w:id="0" w:name="_GoBack"/>
      <w:bookmarkEnd w:id="0"/>
    </w:p>
    <w:sectPr w:rsidR="0066095B" w:rsidRPr="002F1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6F"/>
    <w:rsid w:val="00266051"/>
    <w:rsid w:val="002F11C1"/>
    <w:rsid w:val="00315F6C"/>
    <w:rsid w:val="00481785"/>
    <w:rsid w:val="00611B28"/>
    <w:rsid w:val="00642E50"/>
    <w:rsid w:val="0066095B"/>
    <w:rsid w:val="0083381C"/>
    <w:rsid w:val="00BB1B6F"/>
    <w:rsid w:val="00E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F539"/>
  <w15:chartTrackingRefBased/>
  <w15:docId w15:val="{81566AA7-5670-48B7-85E7-69A554B4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%20Navarro\Desktop\ho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hola.dotx</Template>
  <TotalTime>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Navarro</dc:creator>
  <cp:keywords/>
  <dc:description/>
  <cp:lastModifiedBy>Alexis Navarro</cp:lastModifiedBy>
  <cp:revision>8</cp:revision>
  <cp:lastPrinted>2016-07-22T03:49:00Z</cp:lastPrinted>
  <dcterms:created xsi:type="dcterms:W3CDTF">2016-07-22T03:28:00Z</dcterms:created>
  <dcterms:modified xsi:type="dcterms:W3CDTF">2016-07-22T05:06:00Z</dcterms:modified>
</cp:coreProperties>
</file>